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Atitit个人品牌与知识分享打造规划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Wiki类 百度百科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采用wiki理念的网站：软件的Bug管理系统Trac（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"https://link.zhihu.com/?target=http://trac.edgewall.org/"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http://trac.edgewall.org/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），协同翻译框架Pootle（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"https://link.zhihu.com/?target=http://translate.sourceforge.net/wiki/"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http://translate.sourceforge.net/wiki/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），其设计完全遵循或深度渗透着wiki的理念。除此之外，wiki 不仅仅是内容全部可编辑的纯wiki网站，延伸的概念包括网站纠错，产品信息的补全。比如各新闻网站的内容纠错系统，太平洋电脑网的数码产品参数补充和纠错，豆瓣图书和影视信息补全等，都用到了wiki的概念。因此凡是能通过收集众人智慧，不断改进的网站，其实都可以采用wiki的理念来进行网站设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作者：维游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链接：https://www.zhihu.com/question/20278443/answer/14642632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24C85"/>
    <w:rsid w:val="24E1508C"/>
    <w:rsid w:val="5B824C85"/>
    <w:rsid w:val="6D535020"/>
    <w:rsid w:val="714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2018-05-19T01:59:00Z</dcterms:created>
  <dc:creator>ATI老哇的爪子007</dc:creator>
  <cp:lastModifiedBy>ATI老哇的爪子007</cp:lastModifiedBy>
  <dcterms:modified xsi:type="dcterms:W3CDTF">2018-05-19T02:00:16Z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