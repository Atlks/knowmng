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ati wechat video  同步记录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S414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D:\360MoveData\Documents\WeChat Files\attilax\FavTemp\c8e90e0a\res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》》 ati wechat video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some video from cp fav  from last 2015 from..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D668A"/>
    <w:rsid w:val="0A8D668A"/>
    <w:rsid w:val="0EEC489B"/>
    <w:rsid w:val="25556918"/>
    <w:rsid w:val="6D535020"/>
    <w:rsid w:val="7AA0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2018-04-16T16:40:00Z</dcterms:created>
  <dc:creator>ATI老哇的爪子007</dc:creator>
  <cp:lastModifiedBy>ATI老哇的爪子007</cp:lastModifiedBy>
  <dcterms:modified xsi:type="dcterms:W3CDTF">2018-04-16T16:41:59Z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