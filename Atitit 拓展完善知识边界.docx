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拓展完善知识边界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不惑  及解答问答网站问题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归纳总结业务技术点，了解内部组成与原理术语概念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向上抽象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左右拓展相关概念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组合，先左右，在内部或，向上，在左右。网状拓展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C15FA"/>
    <w:rsid w:val="0EAB2C02"/>
    <w:rsid w:val="1A5C15FA"/>
    <w:rsid w:val="2F9B75FF"/>
    <w:rsid w:val="3A541A93"/>
    <w:rsid w:val="41C32057"/>
    <w:rsid w:val="6488503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2018-06-04T06:32:00Z</dcterms:created>
  <dc:creator>ATI老哇的爪子007</dc:creator>
  <cp:lastModifiedBy>ATI老哇的爪子007</cp:lastModifiedBy>
  <dcterms:modified xsi:type="dcterms:W3CDTF">2018-06-04T06:33:45Z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