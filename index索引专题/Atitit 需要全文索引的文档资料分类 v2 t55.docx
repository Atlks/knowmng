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需要全文索引的文档资料分类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8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Im his</w:t>
          </w:r>
          <w:r>
            <w:tab/>
          </w:r>
          <w:r>
            <w:fldChar w:fldCharType="begin"/>
          </w:r>
          <w:r>
            <w:instrText xml:space="preserve"> PAGEREF _Toc7280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doc</w:t>
          </w:r>
          <w:r>
            <w:tab/>
          </w:r>
          <w:r>
            <w:fldChar w:fldCharType="begin"/>
          </w:r>
          <w:r>
            <w:instrText xml:space="preserve"> PAGEREF _Toc6076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pic ocr</w:t>
          </w:r>
          <w:r>
            <w:tab/>
          </w:r>
          <w:r>
            <w:fldChar w:fldCharType="begin"/>
          </w:r>
          <w:r>
            <w:instrText xml:space="preserve"> PAGEREF _Toc5075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Fav</w:t>
          </w:r>
          <w:r>
            <w:tab/>
          </w:r>
          <w:r>
            <w:fldChar w:fldCharType="begin"/>
          </w:r>
          <w:r>
            <w:instrText xml:space="preserve"> PAGEREF _Toc13130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Diary</w:t>
          </w:r>
          <w:r>
            <w:tab/>
          </w:r>
          <w:r>
            <w:fldChar w:fldCharType="begin"/>
          </w:r>
          <w:r>
            <w:instrText xml:space="preserve"> PAGEREF _Toc16543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Cyarlog</w:t>
          </w:r>
          <w:r>
            <w:tab/>
          </w:r>
          <w:r>
            <w:fldChar w:fldCharType="begin"/>
          </w:r>
          <w:r>
            <w:instrText xml:space="preserve"> PAGEREF _Toc8356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lyric</w:t>
          </w:r>
          <w:r>
            <w:tab/>
          </w:r>
          <w:r>
            <w:fldChar w:fldCharType="begin"/>
          </w:r>
          <w:r>
            <w:instrText xml:space="preserve"> PAGEREF _Toc18166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7280"/>
      <w:r>
        <w:rPr>
          <w:rFonts w:hint="eastAsia"/>
          <w:lang w:val="en-US" w:eastAsia="zh-CN"/>
        </w:rPr>
        <w:t>Shwa grp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上海真爱苏州娱乐交流</w:t>
      </w:r>
      <w:bookmarkStart w:id="7" w:name="_GoBack"/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his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qq 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Qq shwashwa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Qzone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Wibos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 grp chat 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6076"/>
      <w:r>
        <w:rPr>
          <w:rFonts w:hint="eastAsia"/>
          <w:lang w:val="en-US" w:eastAsia="zh-CN"/>
        </w:rPr>
        <w:t>doc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Miscroblog  印象笔记类 evernote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txt 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5075"/>
      <w:r>
        <w:rPr>
          <w:rFonts w:hint="eastAsia"/>
          <w:lang w:val="en-US" w:eastAsia="zh-CN"/>
        </w:rPr>
        <w:t>pic ocr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doc 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 txt and 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fav like txt coll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3130"/>
      <w:r>
        <w:rPr>
          <w:rFonts w:hint="eastAsia"/>
          <w:lang w:val="en-US" w:eastAsia="zh-CN"/>
        </w:rPr>
        <w:t>Fav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Browfav  cp browfav  pc browfav  wechatfav qqfav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6543"/>
      <w:r>
        <w:rPr>
          <w:rFonts w:hint="eastAsia"/>
          <w:lang w:val="en-US" w:eastAsia="zh-CN"/>
        </w:rPr>
        <w:t>Diary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8356"/>
      <w:r>
        <w:rPr>
          <w:rFonts w:hint="eastAsia"/>
          <w:lang w:val="en-US" w:eastAsia="zh-CN"/>
        </w:rPr>
        <w:t>Cyarlog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8166"/>
      <w:r>
        <w:rPr>
          <w:rFonts w:hint="eastAsia"/>
          <w:lang w:val="en-US" w:eastAsia="zh-CN"/>
        </w:rPr>
        <w:t>lyric</w:t>
      </w:r>
      <w:bookmarkEnd w:id="6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C91B9"/>
    <w:multiLevelType w:val="multilevel"/>
    <w:tmpl w:val="5CBC91B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E0E42"/>
    <w:rsid w:val="01D2638A"/>
    <w:rsid w:val="01D30D2A"/>
    <w:rsid w:val="05B5458F"/>
    <w:rsid w:val="0B153CF9"/>
    <w:rsid w:val="16364391"/>
    <w:rsid w:val="17610C3A"/>
    <w:rsid w:val="19CB57C6"/>
    <w:rsid w:val="222A165A"/>
    <w:rsid w:val="24501176"/>
    <w:rsid w:val="250D597D"/>
    <w:rsid w:val="29661062"/>
    <w:rsid w:val="2B805ADB"/>
    <w:rsid w:val="2D662A60"/>
    <w:rsid w:val="39517EEE"/>
    <w:rsid w:val="3ACA5F27"/>
    <w:rsid w:val="3F436B86"/>
    <w:rsid w:val="40353B6F"/>
    <w:rsid w:val="403724B8"/>
    <w:rsid w:val="42BC62DE"/>
    <w:rsid w:val="500D4028"/>
    <w:rsid w:val="509A680F"/>
    <w:rsid w:val="514E0E42"/>
    <w:rsid w:val="55BD6C60"/>
    <w:rsid w:val="5DC57648"/>
    <w:rsid w:val="5F0834E6"/>
    <w:rsid w:val="5F986D37"/>
    <w:rsid w:val="653A0B62"/>
    <w:rsid w:val="667228A6"/>
    <w:rsid w:val="68461A6D"/>
    <w:rsid w:val="68753293"/>
    <w:rsid w:val="69C6065A"/>
    <w:rsid w:val="6BC1274C"/>
    <w:rsid w:val="6D535020"/>
    <w:rsid w:val="6EB4677B"/>
    <w:rsid w:val="70B653CC"/>
    <w:rsid w:val="7651386B"/>
    <w:rsid w:val="7D13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2018-06-04T06:39:00Z</dcterms:created>
  <dc:creator>ATI老哇的爪子007</dc:creator>
  <cp:lastModifiedBy>ATI老哇的爪子007</cp:lastModifiedBy>
  <dcterms:modified xsi:type="dcterms:W3CDTF">2019-05-12T14:50:59Z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