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Atitit 文档与资料与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摘要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算法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Atitit 文档资料的摘要与压缩技术总结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 三大层次 纯文本内容摘要  目录 标题摘要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1.1. 格式转换为txt 摘要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1.2. 目录提取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1.3. 标题摘要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1.4. Keyword提取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 其他技术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2.1. 分词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2.2. Stopword体系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35765"/>
    <w:rsid w:val="088939BA"/>
    <w:rsid w:val="51E357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2018-05-27T03:32:00Z</dcterms:created>
  <dc:creator>ATI老哇的爪子007</dc:creator>
  <cp:lastModifiedBy>ATI老哇的爪子007</cp:lastModifiedBy>
  <dcterms:modified xsi:type="dcterms:W3CDTF">2018-05-27T03:33:10Z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