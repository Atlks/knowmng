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思维导图对比图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mindmaster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23715" cy="3142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这个</w:t>
      </w:r>
      <w:r>
        <w:rPr>
          <w:rFonts w:hint="eastAsia"/>
          <w:lang w:val="en-US" w:eastAsia="zh-CN"/>
        </w:rPr>
        <w:t>insert node easy..xmnd only ritkey mafe</w:t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Xmind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4240" cy="42856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93B8E"/>
    <w:rsid w:val="05340EE1"/>
    <w:rsid w:val="16337DF6"/>
    <w:rsid w:val="2C7E0503"/>
    <w:rsid w:val="67A2691D"/>
    <w:rsid w:val="69393B8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2018-04-24T03:20:00Z</dcterms:created>
  <dc:creator>ATI老哇的爪子007</dc:creator>
  <cp:lastModifiedBy>ATI老哇的爪子007</cp:lastModifiedBy>
  <dcterms:modified xsi:type="dcterms:W3CDTF">2018-04-24T03:22:26Z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