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it 互联网与软件发展方向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发展方微创向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EC6894"/>
    <w:rsid w:val="61EC6894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2018-09-09T02:22:00Z</dcterms:created>
  <dc:creator>ATI老哇的爪子007</dc:creator>
  <cp:lastModifiedBy>ATI老哇的爪子007</cp:lastModifiedBy>
  <dcterms:modified xsi:type="dcterms:W3CDTF">2018-09-09T02:22:56Z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