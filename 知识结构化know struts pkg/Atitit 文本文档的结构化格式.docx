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文本文档的结构化格式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标题部分atitit 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摘要部分 目录部分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Ref部分 放在前面方便提取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不重要引用与专题系列部分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作者部分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C07AB"/>
    <w:rsid w:val="041F5A7D"/>
    <w:rsid w:val="054A7C6C"/>
    <w:rsid w:val="075B66A4"/>
    <w:rsid w:val="0F9C07AB"/>
    <w:rsid w:val="195A7D2B"/>
    <w:rsid w:val="25D33058"/>
    <w:rsid w:val="376074F3"/>
    <w:rsid w:val="5D572FD5"/>
    <w:rsid w:val="6D535020"/>
    <w:rsid w:val="79C0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2018-05-14T02:20:00Z</dcterms:created>
  <dc:creator>ATI老哇的爪子007</dc:creator>
  <cp:lastModifiedBy>ATI老哇的爪子007</cp:lastModifiedBy>
  <dcterms:modified xsi:type="dcterms:W3CDTF">2018-05-14T02:24:17Z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