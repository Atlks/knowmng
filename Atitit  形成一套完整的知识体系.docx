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</w:rPr>
      </w:pPr>
      <w:bookmarkStart w:id="0" w:name="_GoBack"/>
      <w:r>
        <w:rPr>
          <w:rFonts w:hint="eastAsia"/>
          <w:lang w:val="en-US" w:eastAsia="zh-CN"/>
        </w:rPr>
        <w:t xml:space="preserve">Atitit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形成一套完整的知识体系</w:t>
      </w:r>
    </w:p>
    <w:bookmarkEnd w:id="0"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E6782"/>
    <w:rsid w:val="6D535020"/>
    <w:rsid w:val="6FC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2018-05-26T13:41:00Z</dcterms:created>
  <dc:creator>ATI老哇的爪子007</dc:creator>
  <cp:lastModifiedBy>ATI老哇的爪子007</cp:lastModifiedBy>
  <dcterms:modified xsi:type="dcterms:W3CDTF">2018-05-26T13:41:09Z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